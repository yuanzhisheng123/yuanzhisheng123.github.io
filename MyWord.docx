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</w:rPr>
              <w:alias w:val="你的姓名："/>
              <w:tag w:val="你的姓名："/>
              <w:id w:val="-1220516334"/>
              <w:placeholder>
                <w:docPart w:val="873CFF942E914442A1E2E42E01D73AE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A3160D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/>
                  </w:rPr>
                  <w:t>Zhang wei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BF8EBF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CEF71B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2344F15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E6DmjASGQAAdYwAAA4AAAAAAAAAAAAAAAAALgIAAGRycy9lMm9Eb2MueG1s&#13;&#10;UEsBAi0AFAAGAAgAAAAhANsnw1zcAAAACAEAAA8AAAAAAAAAAAAAAAAAbBsAAGRycy9kb3ducmV2&#13;&#10;LnhtbFBLBQYAAAAABAAEAPMAAAB1HAAAAAA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D452BA" w:rsidRPr="002A5336" w:rsidRDefault="00D452BA" w:rsidP="00D452BA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the future goals</w:t>
                  </w:r>
                </w:p>
                <w:p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08B1E22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IW77wEAAO0DAAAOAAAAZHJzL2Uyb0RvYy54bWysU8uKFDEU3Qv+Q8jeroc4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CSCFu+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D452BA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1.</w:t>
                  </w:r>
                  <w:r w:rsidRPr="00D452BA">
                    <w:rPr>
                      <w:rFonts w:ascii="Microsoft YaHei UI" w:eastAsia="Microsoft YaHei UI" w:hAnsi="Microsoft YaHei UI"/>
                    </w:rPr>
                    <w:t xml:space="preserve">Achieve a high </w:t>
                  </w:r>
                  <w:proofErr w:type="spellStart"/>
                  <w:r w:rsidRPr="00D452BA">
                    <w:rPr>
                      <w:rFonts w:ascii="Microsoft YaHei UI" w:eastAsia="Microsoft YaHei UI" w:hAnsi="Microsoft YaHei UI"/>
                    </w:rPr>
                    <w:t>gpa</w:t>
                  </w:r>
                  <w:proofErr w:type="spellEnd"/>
                </w:p>
                <w:p w:rsidR="00D452BA" w:rsidRPr="002A5336" w:rsidRDefault="00D452BA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2.I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mprove</w:t>
                  </w:r>
                  <w:r>
                    <w:rPr>
                      <w:rFonts w:ascii="Microsoft YaHei UI" w:eastAsia="Microsoft YaHei UI" w:hAnsi="Microsoft YaHei UI"/>
                    </w:rPr>
                    <w:t xml:space="preserve"> the ability to use English</w:t>
                  </w:r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D452BA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ability</w:t>
                  </w:r>
                </w:p>
                <w:p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F286841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HjG7wEAAO0DAAAOAAAAZHJzL2Uyb0RvYy54bWysU8uKFDEU3Qv+Q8jergc6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6aB4xu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A5336" w:rsidRDefault="00D452BA" w:rsidP="0046346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I have enthusiastic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character</w:t>
                  </w:r>
                  <w:r>
                    <w:rPr>
                      <w:rFonts w:ascii="Microsoft YaHei UI" w:eastAsia="Microsoft YaHei UI" w:hAnsi="Microsoft YaHei UI"/>
                    </w:rPr>
                    <w:t xml:space="preserve">, hence I have excelled to communicate </w:t>
                  </w:r>
                  <w:proofErr w:type="gramStart"/>
                  <w:r>
                    <w:rPr>
                      <w:rFonts w:ascii="Microsoft YaHei UI" w:eastAsia="Microsoft YaHei UI" w:hAnsi="Microsoft YaHei UI"/>
                    </w:rPr>
                    <w:t>with  each</w:t>
                  </w:r>
                  <w:proofErr w:type="gramEnd"/>
                  <w:r>
                    <w:rPr>
                      <w:rFonts w:ascii="Microsoft YaHei UI" w:eastAsia="Microsoft YaHei UI" w:hAnsi="Microsoft YaHei UI"/>
                    </w:rPr>
                    <w:t xml:space="preserve"> other.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A3160D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 w:rsidRPr="00A3160D">
                    <w:rPr>
                      <w:rFonts w:ascii="Microsoft YaHei UI" w:eastAsia="Microsoft YaHei UI" w:hAnsi="Microsoft YaHei UI"/>
                    </w:rPr>
                    <w:t>Personal honor</w:t>
                  </w:r>
                </w:p>
                <w:p w:rsidR="007B2F5C" w:rsidRPr="002A5336" w:rsidRDefault="00A3160D" w:rsidP="00A3160D">
                  <w:pPr>
                    <w:pStyle w:val="5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1.</w:t>
                  </w:r>
                  <w:r w:rsidRPr="00A3160D">
                    <w:rPr>
                      <w:rFonts w:ascii="Microsoft YaHei UI" w:eastAsia="Microsoft YaHei UI" w:hAnsi="Microsoft YaHei UI"/>
                    </w:rPr>
                    <w:t>During the school, has won the progress student award many times</w:t>
                  </w:r>
                </w:p>
                <w:p w:rsidR="008F6337" w:rsidRDefault="00A3160D" w:rsidP="00A3160D">
                  <w:pPr>
                    <w:pStyle w:val="5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2.</w:t>
                  </w:r>
                  <w:r w:rsidRPr="00A3160D">
                    <w:rPr>
                      <w:rFonts w:ascii="Microsoft YaHei UI" w:eastAsia="Microsoft YaHei UI" w:hAnsi="Microsoft YaHei UI"/>
                    </w:rPr>
                    <w:t>Successfully completed the high school military training task</w:t>
                  </w:r>
                </w:p>
                <w:p w:rsidR="00A3160D" w:rsidRDefault="00A3160D" w:rsidP="00A3160D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3.</w:t>
                  </w:r>
                  <w:r w:rsidRPr="00A3160D">
                    <w:rPr>
                      <w:rFonts w:ascii="Microsoft YaHei UI" w:eastAsia="Microsoft YaHei UI" w:hAnsi="Microsoft YaHei UI"/>
                    </w:rPr>
                    <w:t>During the school, held a variety of positions</w:t>
                  </w:r>
                </w:p>
                <w:p w:rsidR="00A3160D" w:rsidRPr="00A3160D" w:rsidRDefault="00A3160D" w:rsidP="00A3160D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4</w:t>
                  </w:r>
                  <w:r>
                    <w:rPr>
                      <w:rFonts w:ascii="Microsoft YaHei UI" w:eastAsia="Microsoft YaHei UI" w:hAnsi="Microsoft YaHei UI"/>
                    </w:rPr>
                    <w:t>.</w:t>
                  </w:r>
                  <w:r>
                    <w:t xml:space="preserve"> </w:t>
                  </w:r>
                  <w:r w:rsidRPr="00A3160D">
                    <w:rPr>
                      <w:rFonts w:ascii="Microsoft YaHei UI" w:eastAsia="Microsoft YaHei UI" w:hAnsi="Microsoft YaHei UI"/>
                    </w:rPr>
                    <w:t>Actively participated in class performance projects and won awards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0C1538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education</w:t>
                  </w:r>
                  <w:r>
                    <w:rPr>
                      <w:rFonts w:ascii="Microsoft YaHei UI" w:eastAsia="Microsoft YaHei UI" w:hAnsi="Microsoft YaHei UI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background</w:t>
                  </w:r>
                  <w:bookmarkStart w:id="0" w:name="_GoBack"/>
                  <w:bookmarkEnd w:id="0"/>
                </w:p>
                <w:p w:rsidR="007B2F5C" w:rsidRDefault="00A3160D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i studyed in anning middle school</w:t>
                  </w:r>
                </w:p>
                <w:p w:rsidR="00A3160D" w:rsidRPr="002A5336" w:rsidRDefault="00A3160D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at </w:t>
                  </w:r>
                  <w:proofErr w:type="gramStart"/>
                  <w:r>
                    <w:rPr>
                      <w:rFonts w:ascii="Microsoft YaHei UI" w:eastAsia="Microsoft YaHei UI" w:hAnsi="Microsoft YaHei UI"/>
                    </w:rPr>
                    <w:t>present,studying</w:t>
                  </w:r>
                  <w:proofErr w:type="gramEnd"/>
                  <w:r>
                    <w:rPr>
                      <w:rFonts w:ascii="Microsoft YaHei UI" w:eastAsia="Microsoft YaHei UI" w:hAnsi="Microsoft YaHei UI"/>
                    </w:rPr>
                    <w:t xml:space="preserve"> in xiamne university malasy</w:t>
                  </w:r>
                </w:p>
                <w:p w:rsidR="007B2F5C" w:rsidRPr="002A5336" w:rsidRDefault="007B2F5C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</w:p>
                <w:p w:rsidR="008F6337" w:rsidRPr="002A5336" w:rsidRDefault="008F6337" w:rsidP="007B2F5C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A3160D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 w:rsidRPr="00A3160D">
                    <w:rPr>
                      <w:rFonts w:ascii="Microsoft YaHei UI" w:eastAsia="Microsoft YaHei UI" w:hAnsi="Microsoft YaHei UI"/>
                    </w:rPr>
                    <w:t>Volunteer experience or leadership</w:t>
                  </w:r>
                </w:p>
                <w:p w:rsidR="008F6337" w:rsidRPr="002A5336" w:rsidRDefault="00A3160D" w:rsidP="008F6337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O</w:t>
                  </w:r>
                  <w:r w:rsidRPr="00A3160D">
                    <w:rPr>
                      <w:rFonts w:ascii="Microsoft YaHei UI" w:eastAsia="Microsoft YaHei UI" w:hAnsi="Microsoft YaHei UI"/>
                    </w:rPr>
                    <w:t>nce participated in the labor of love school</w:t>
                  </w:r>
                </w:p>
              </w:tc>
            </w:tr>
          </w:tbl>
          <w:p w:rsidR="008F6337" w:rsidRPr="002A5336" w:rsidRDefault="00D452BA" w:rsidP="003856C9">
            <w:pPr>
              <w:rPr>
                <w:rFonts w:ascii="Microsoft YaHei UI" w:eastAsia="Microsoft YaHei UI" w:hAnsi="Microsoft YaHei UI"/>
              </w:rPr>
            </w:pPr>
            <w:r w:rsidRPr="00D452BA">
              <w:rPr>
                <w:rFonts w:ascii="Microsoft YaHei UI" w:eastAsia="Microsoft YaHei UI" w:hAnsi="Microsoft YaHei UI"/>
              </w:rPr>
              <w:t>I once planned a program for the class</w:t>
            </w:r>
          </w:p>
        </w:tc>
      </w:tr>
    </w:tbl>
    <w:p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69" w:rsidRDefault="006C4369" w:rsidP="003856C9">
      <w:pPr>
        <w:spacing w:after="0" w:line="240" w:lineRule="auto"/>
      </w:pPr>
      <w:r>
        <w:separator/>
      </w:r>
    </w:p>
  </w:endnote>
  <w:endnote w:type="continuationSeparator" w:id="0">
    <w:p w:rsidR="006C4369" w:rsidRDefault="006C436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492166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865AB5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69" w:rsidRDefault="006C4369" w:rsidP="003856C9">
      <w:pPr>
        <w:spacing w:after="0" w:line="240" w:lineRule="auto"/>
      </w:pPr>
      <w:r>
        <w:separator/>
      </w:r>
    </w:p>
  </w:footnote>
  <w:footnote w:type="continuationSeparator" w:id="0">
    <w:p w:rsidR="006C4369" w:rsidRDefault="006C436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AED05E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9B97EB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0D"/>
    <w:rsid w:val="00025727"/>
    <w:rsid w:val="00052BE1"/>
    <w:rsid w:val="0007412A"/>
    <w:rsid w:val="000C1538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6C4369"/>
    <w:rsid w:val="00743379"/>
    <w:rsid w:val="007803B7"/>
    <w:rsid w:val="007B2F5C"/>
    <w:rsid w:val="007C5F05"/>
    <w:rsid w:val="00832043"/>
    <w:rsid w:val="00832F81"/>
    <w:rsid w:val="008C7CA2"/>
    <w:rsid w:val="008F6337"/>
    <w:rsid w:val="00A3160D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452BA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0AA6"/>
  <w15:chartTrackingRefBased/>
  <w15:docId w15:val="{14456788-256F-4F45-B6A9-EE6D3E8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wei/Library/Containers/com.microsoft.Word/Data/Library/Application%20Support/Microsoft/Office/16.0/DTS/zh-CN%7b367F15E1-B8BB-3845-B481-D7FD47C78457%7d/%7b2AE6BE29-AF14-6141-A795-2899F4A563CB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3CFF942E914442A1E2E42E01D73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03D529-5F7C-1047-9BAB-00499E370A54}"/>
      </w:docPartPr>
      <w:docPartBody>
        <w:p w:rsidR="003F58AA" w:rsidRDefault="005F76A9">
          <w:pPr>
            <w:pStyle w:val="873CFF942E914442A1E2E42E01D73A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A9"/>
    <w:rsid w:val="003F58AA"/>
    <w:rsid w:val="004E247A"/>
    <w:rsid w:val="005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3CFF942E914442A1E2E42E01D73AE7">
    <w:name w:val="873CFF942E914442A1E2E42E01D73AE7"/>
    <w:pPr>
      <w:widowControl w:val="0"/>
      <w:jc w:val="both"/>
    </w:pPr>
  </w:style>
  <w:style w:type="paragraph" w:customStyle="1" w:styleId="0EA5DEB4435FC64EA95DBB9A850CD777">
    <w:name w:val="0EA5DEB4435FC64EA95DBB9A850CD777"/>
    <w:pPr>
      <w:widowControl w:val="0"/>
      <w:jc w:val="both"/>
    </w:pPr>
  </w:style>
  <w:style w:type="paragraph" w:customStyle="1" w:styleId="513B7749368BF54F9C0C7A68B5231A52">
    <w:name w:val="513B7749368BF54F9C0C7A68B5231A52"/>
    <w:pPr>
      <w:widowControl w:val="0"/>
      <w:jc w:val="both"/>
    </w:pPr>
  </w:style>
  <w:style w:type="paragraph" w:customStyle="1" w:styleId="85ED134BF85316448F5C7129E9446C8B">
    <w:name w:val="85ED134BF85316448F5C7129E9446C8B"/>
    <w:pPr>
      <w:widowControl w:val="0"/>
      <w:jc w:val="both"/>
    </w:pPr>
  </w:style>
  <w:style w:type="paragraph" w:customStyle="1" w:styleId="4403B1AF6BD0434A9ADCB9F0DD7C5F9B">
    <w:name w:val="4403B1AF6BD0434A9ADCB9F0DD7C5F9B"/>
    <w:pPr>
      <w:widowControl w:val="0"/>
      <w:jc w:val="both"/>
    </w:pPr>
  </w:style>
  <w:style w:type="paragraph" w:customStyle="1" w:styleId="7DC9D62AE4F63E4382DA5D86E236B66C">
    <w:name w:val="7DC9D62AE4F63E4382DA5D86E236B66C"/>
    <w:pPr>
      <w:widowControl w:val="0"/>
      <w:jc w:val="both"/>
    </w:pPr>
  </w:style>
  <w:style w:type="paragraph" w:customStyle="1" w:styleId="81F48F74486FFA41B720BDA71E9DB747">
    <w:name w:val="81F48F74486FFA41B720BDA71E9DB747"/>
    <w:pPr>
      <w:widowControl w:val="0"/>
      <w:jc w:val="both"/>
    </w:pPr>
  </w:style>
  <w:style w:type="paragraph" w:customStyle="1" w:styleId="F00F96A9473754439D6CA91BFEA3B152">
    <w:name w:val="F00F96A9473754439D6CA91BFEA3B152"/>
    <w:pPr>
      <w:widowControl w:val="0"/>
      <w:jc w:val="both"/>
    </w:pPr>
  </w:style>
  <w:style w:type="paragraph" w:customStyle="1" w:styleId="F07B9064F4A4B649AD632B634C5DE034">
    <w:name w:val="F07B9064F4A4B649AD632B634C5DE034"/>
    <w:pPr>
      <w:widowControl w:val="0"/>
      <w:jc w:val="both"/>
    </w:pPr>
  </w:style>
  <w:style w:type="paragraph" w:customStyle="1" w:styleId="49A52D8CE9BE2346BD4120080F43815F">
    <w:name w:val="49A52D8CE9BE2346BD4120080F43815F"/>
    <w:pPr>
      <w:widowControl w:val="0"/>
      <w:jc w:val="both"/>
    </w:pPr>
  </w:style>
  <w:style w:type="paragraph" w:customStyle="1" w:styleId="27BC0D6748C27D45999A8309842D5B9C">
    <w:name w:val="27BC0D6748C27D45999A8309842D5B9C"/>
    <w:pPr>
      <w:widowControl w:val="0"/>
      <w:jc w:val="both"/>
    </w:pPr>
  </w:style>
  <w:style w:type="paragraph" w:customStyle="1" w:styleId="09765612F8934944941AAAE3E194B683">
    <w:name w:val="09765612F8934944941AAAE3E194B683"/>
    <w:pPr>
      <w:widowControl w:val="0"/>
      <w:jc w:val="both"/>
    </w:pPr>
  </w:style>
  <w:style w:type="paragraph" w:customStyle="1" w:styleId="6ACF75DBA94719449457C8B70AB248FC">
    <w:name w:val="6ACF75DBA94719449457C8B70AB248FC"/>
    <w:pPr>
      <w:widowControl w:val="0"/>
      <w:jc w:val="both"/>
    </w:pPr>
  </w:style>
  <w:style w:type="paragraph" w:customStyle="1" w:styleId="0FCE458D1BB68545B958013BF8C701BA">
    <w:name w:val="0FCE458D1BB68545B958013BF8C701BA"/>
    <w:pPr>
      <w:widowControl w:val="0"/>
      <w:jc w:val="both"/>
    </w:pPr>
  </w:style>
  <w:style w:type="paragraph" w:customStyle="1" w:styleId="984FE74AB4E27F4681E8E7BF538A36C2">
    <w:name w:val="984FE74AB4E27F4681E8E7BF538A36C2"/>
    <w:pPr>
      <w:widowControl w:val="0"/>
      <w:jc w:val="both"/>
    </w:pPr>
  </w:style>
  <w:style w:type="paragraph" w:customStyle="1" w:styleId="02586DE5CC5C0647A3040C79343551AF">
    <w:name w:val="02586DE5CC5C0647A3040C79343551AF"/>
    <w:pPr>
      <w:widowControl w:val="0"/>
      <w:jc w:val="both"/>
    </w:pPr>
  </w:style>
  <w:style w:type="paragraph" w:customStyle="1" w:styleId="01B692F5C698064EBA695C4A814D17DD">
    <w:name w:val="01B692F5C698064EBA695C4A814D17DD"/>
    <w:pPr>
      <w:widowControl w:val="0"/>
      <w:jc w:val="both"/>
    </w:pPr>
  </w:style>
  <w:style w:type="paragraph" w:customStyle="1" w:styleId="51189C0E5782F34F84CDEFCA4610D686">
    <w:name w:val="51189C0E5782F34F84CDEFCA4610D686"/>
    <w:pPr>
      <w:widowControl w:val="0"/>
      <w:jc w:val="both"/>
    </w:pPr>
  </w:style>
  <w:style w:type="paragraph" w:customStyle="1" w:styleId="A7AA17F1AA19AC4898EDDBA3E4E1D0E7">
    <w:name w:val="A7AA17F1AA19AC4898EDDBA3E4E1D0E7"/>
    <w:pPr>
      <w:widowControl w:val="0"/>
      <w:jc w:val="both"/>
    </w:pPr>
  </w:style>
  <w:style w:type="paragraph" w:customStyle="1" w:styleId="1A2FA239A597BC4C8D614E9D6A4DC0B3">
    <w:name w:val="1A2FA239A597BC4C8D614E9D6A4DC0B3"/>
    <w:pPr>
      <w:widowControl w:val="0"/>
      <w:jc w:val="both"/>
    </w:pPr>
  </w:style>
  <w:style w:type="paragraph" w:customStyle="1" w:styleId="365610F2FB43924AA4AD40A82621FA5C">
    <w:name w:val="365610F2FB43924AA4AD40A82621FA5C"/>
    <w:pPr>
      <w:widowControl w:val="0"/>
      <w:jc w:val="both"/>
    </w:pPr>
  </w:style>
  <w:style w:type="paragraph" w:customStyle="1" w:styleId="30C72D2F79E65F4E9380C0D2BA230582">
    <w:name w:val="30C72D2F79E65F4E9380C0D2BA2305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源稚生</cp:lastModifiedBy>
  <cp:revision>2</cp:revision>
  <dcterms:created xsi:type="dcterms:W3CDTF">2019-12-16T14:05:00Z</dcterms:created>
  <dcterms:modified xsi:type="dcterms:W3CDTF">2019-12-16T14:24:00Z</dcterms:modified>
</cp:coreProperties>
</file>